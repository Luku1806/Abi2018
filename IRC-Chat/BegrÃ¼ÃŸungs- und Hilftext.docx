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B31" w:rsidRDefault="00005B31">
      <w:r>
        <w:t>Der Begrüßungstext des Chatprogramms:</w:t>
      </w:r>
    </w:p>
    <w:p w:rsidR="00005B31" w:rsidRDefault="00005B31"/>
    <w:p w:rsidR="00005B31" w:rsidRPr="00005B31" w:rsidRDefault="00005B31">
      <w:pPr>
        <w:rPr>
          <w:sz w:val="16"/>
          <w:szCs w:val="16"/>
        </w:rPr>
      </w:pPr>
      <w:r>
        <w:t>Herzlich willkommen, ‘</w:t>
      </w:r>
      <w:proofErr w:type="spellStart"/>
      <w:r>
        <w:t>name</w:t>
      </w:r>
      <w:proofErr w:type="spellEnd"/>
      <w:r>
        <w:t>‘! Auf dem Info-VZ Server kannst du mit deinen Mitschülern chatten und dich über den großartigen im höchsten Grade interessanten Stoff des Informatikunterrichts der gymnasialen Oberstufe am Immanuel-Kant-Gymnasium austauschen. Um deine Möglichkeiten voll ausschöpfen zu können, tippe jetzt /</w:t>
      </w:r>
      <w:proofErr w:type="spellStart"/>
      <w:r>
        <w:t>help</w:t>
      </w:r>
      <w:proofErr w:type="spellEnd"/>
      <w:r>
        <w:t xml:space="preserve">! </w:t>
      </w:r>
      <w:r w:rsidRPr="00005B31">
        <w:rPr>
          <w:sz w:val="12"/>
          <w:szCs w:val="12"/>
        </w:rPr>
        <w:t xml:space="preserve">(Bis morgen </w:t>
      </w:r>
      <w:r>
        <w:rPr>
          <w:sz w:val="12"/>
          <w:szCs w:val="12"/>
        </w:rPr>
        <w:t>n</w:t>
      </w:r>
      <w:r w:rsidRPr="00005B31">
        <w:rPr>
          <w:sz w:val="12"/>
          <w:szCs w:val="12"/>
        </w:rPr>
        <w:t>ur 14,99€!</w:t>
      </w:r>
      <w:r>
        <w:rPr>
          <w:sz w:val="12"/>
          <w:szCs w:val="12"/>
        </w:rPr>
        <w:t xml:space="preserve"> Teilnahme ab 18 Jahren. Glücksspiel kann süchtig machen. Keine Gewinnausschüttung an Minderjährige. Rauchen kann tödlich sein. Eine abwechslungsreiche Ernährung und viel Bewegung sind essentiell für einen gesunden Lebensstil. Vater unser im Himmel </w:t>
      </w:r>
      <w:proofErr w:type="spellStart"/>
      <w:r>
        <w:rPr>
          <w:sz w:val="12"/>
          <w:szCs w:val="12"/>
        </w:rPr>
        <w:t>usw</w:t>
      </w:r>
      <w:proofErr w:type="spellEnd"/>
      <w:r w:rsidRPr="00005B31">
        <w:rPr>
          <w:sz w:val="12"/>
          <w:szCs w:val="12"/>
        </w:rPr>
        <w:t>)</w:t>
      </w:r>
      <w:r w:rsidRPr="00005B31">
        <w:rPr>
          <w:sz w:val="16"/>
          <w:szCs w:val="16"/>
        </w:rPr>
        <w:t xml:space="preserve"> </w:t>
      </w:r>
    </w:p>
    <w:p w:rsidR="00005B31" w:rsidRDefault="00005B31"/>
    <w:p w:rsidR="0039044A" w:rsidRDefault="00005B31">
      <w:r>
        <w:t>Der Hilfetext des Chatprogramms:</w:t>
      </w:r>
    </w:p>
    <w:p w:rsidR="00005B31" w:rsidRDefault="00005B31"/>
    <w:p w:rsidR="00005B31" w:rsidRDefault="00005B31">
      <w:r>
        <w:t>Info-VZ Server bietet dir schier grenzenlose Möglichkeiten! Hier sind sie einmal für dich aufgelistet:</w:t>
      </w:r>
    </w:p>
    <w:p w:rsidR="00005B31" w:rsidRDefault="00005B31" w:rsidP="00005B31">
      <w:r w:rsidRPr="004F1D5E">
        <w:rPr>
          <w:b/>
        </w:rPr>
        <w:t>WHISPER</w:t>
      </w:r>
      <w:bookmarkStart w:id="0" w:name="_GoBack"/>
      <w:bookmarkEnd w:id="0"/>
      <w:r w:rsidRPr="004F1D5E">
        <w:rPr>
          <w:b/>
        </w:rPr>
        <w:t xml:space="preserve"> ‘Name‘ ‘Nachricht‘</w:t>
      </w:r>
      <w:r>
        <w:t xml:space="preserve"> </w:t>
      </w:r>
      <w:r w:rsidR="004F1D5E" w:rsidRPr="004F1D5E">
        <w:rPr>
          <w:sz w:val="16"/>
          <w:szCs w:val="16"/>
        </w:rPr>
        <w:sym w:font="Wingdings" w:char="F0E0"/>
      </w:r>
      <w:r>
        <w:t>Flüstere einem Mitschüler eine Nachricht zu. Die anderen</w:t>
      </w:r>
      <w:r w:rsidR="009A4ACB">
        <w:t xml:space="preserve"> T</w:t>
      </w:r>
      <w:r>
        <w:t>eilnehmer können diese Nachricht nicht sehen.</w:t>
      </w:r>
    </w:p>
    <w:p w:rsidR="004F1D5E" w:rsidRDefault="004F1D5E" w:rsidP="00005B31">
      <w:r w:rsidRPr="004F1D5E">
        <w:rPr>
          <w:b/>
        </w:rPr>
        <w:t>NICK ‘Name‘</w:t>
      </w:r>
      <w:r w:rsidRPr="004F1D5E">
        <w:rPr>
          <w:b/>
          <w:sz w:val="16"/>
          <w:szCs w:val="16"/>
        </w:rPr>
        <w:t xml:space="preserve"> </w:t>
      </w:r>
      <w:r w:rsidRPr="004F1D5E">
        <w:rPr>
          <w:sz w:val="16"/>
          <w:szCs w:val="16"/>
        </w:rPr>
        <w:sym w:font="Wingdings" w:char="F0E0"/>
      </w:r>
      <w:r>
        <w:t xml:space="preserve"> Ändere deinen Nicknamen. Dieser wird allen Teilnehmern angezeigt.</w:t>
      </w:r>
    </w:p>
    <w:p w:rsidR="004F1D5E" w:rsidRDefault="004F1D5E" w:rsidP="00005B31">
      <w:r w:rsidRPr="004F1D5E">
        <w:rPr>
          <w:b/>
        </w:rPr>
        <w:t>COL ‘Farbe‘</w:t>
      </w:r>
      <w:r>
        <w:rPr>
          <w:b/>
        </w:rPr>
        <w:t xml:space="preserve"> </w:t>
      </w:r>
      <w:r w:rsidRPr="004F1D5E">
        <w:rPr>
          <w:sz w:val="16"/>
          <w:szCs w:val="16"/>
        </w:rPr>
        <w:sym w:font="Wingdings" w:char="F0E0"/>
      </w:r>
      <w:r w:rsidRPr="004F1D5E">
        <w:rPr>
          <w:sz w:val="16"/>
          <w:szCs w:val="16"/>
        </w:rPr>
        <w:t xml:space="preserve"> </w:t>
      </w:r>
      <w:r>
        <w:t>Ändere die Farbe, in der deine Nachrichten angezeigt werden. Nur bestimmte Farben sind zulässig.</w:t>
      </w:r>
    </w:p>
    <w:p w:rsidR="004F1D5E" w:rsidRDefault="004F1D5E" w:rsidP="00005B31">
      <w:r w:rsidRPr="004F1D5E">
        <w:rPr>
          <w:b/>
        </w:rPr>
        <w:t>AFK</w:t>
      </w:r>
      <w:r>
        <w:t xml:space="preserve"> </w:t>
      </w:r>
      <w:r w:rsidRPr="004F1D5E">
        <w:rPr>
          <w:sz w:val="16"/>
          <w:szCs w:val="16"/>
        </w:rPr>
        <w:sym w:font="Wingdings" w:char="F0E0"/>
      </w:r>
      <w:r>
        <w:rPr>
          <w:sz w:val="16"/>
          <w:szCs w:val="16"/>
        </w:rPr>
        <w:t xml:space="preserve"> </w:t>
      </w:r>
      <w:r>
        <w:t>Teile den anderen mit, dass du gerade nicht anwesend bist. Bist du bereits AFK, hebst du den Status mit diesem Befehl auf.</w:t>
      </w:r>
    </w:p>
    <w:p w:rsidR="00627D1F" w:rsidRDefault="00627D1F" w:rsidP="00005B31">
      <w:r w:rsidRPr="00627D1F">
        <w:rPr>
          <w:b/>
        </w:rPr>
        <w:t>LEAVE</w:t>
      </w:r>
      <w:r>
        <w:t xml:space="preserve"> </w:t>
      </w:r>
      <w:r w:rsidRPr="00627D1F">
        <w:rPr>
          <w:sz w:val="16"/>
          <w:szCs w:val="16"/>
        </w:rPr>
        <w:sym w:font="Wingdings" w:char="F0E0"/>
      </w:r>
      <w:r>
        <w:t xml:space="preserve"> Hiermit kannst du den Chatraum verlassen, auch wenn es dafür sicher keinen Grund gibt. Du musst mit einer Befragung der CIA rechnen (</w:t>
      </w:r>
      <w:proofErr w:type="spellStart"/>
      <w:r>
        <w:t>Waterboarding</w:t>
      </w:r>
      <w:proofErr w:type="spellEnd"/>
      <w:r>
        <w:t xml:space="preserve"> inklusive).</w:t>
      </w:r>
    </w:p>
    <w:p w:rsidR="004F1D5E" w:rsidRPr="004F1D5E" w:rsidRDefault="004F1D5E" w:rsidP="00005B31">
      <w:r w:rsidRPr="004F1D5E">
        <w:rPr>
          <w:b/>
        </w:rPr>
        <w:t>HELP</w:t>
      </w:r>
      <w:r>
        <w:t xml:space="preserve"> </w:t>
      </w:r>
      <w:r w:rsidRPr="004F1D5E">
        <w:rPr>
          <w:sz w:val="16"/>
          <w:szCs w:val="16"/>
        </w:rPr>
        <w:sym w:font="Wingdings" w:char="F0E0"/>
      </w:r>
      <w:r>
        <w:rPr>
          <w:sz w:val="16"/>
          <w:szCs w:val="16"/>
        </w:rPr>
        <w:t xml:space="preserve"> </w:t>
      </w:r>
      <w:r>
        <w:t>(Bonus Feature für reiche Kunden) Listet alle Befehle auf, die dir zur Verfügung stehen.</w:t>
      </w:r>
    </w:p>
    <w:sectPr w:rsidR="004F1D5E" w:rsidRPr="004F1D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31"/>
    <w:rsid w:val="00005B31"/>
    <w:rsid w:val="00011498"/>
    <w:rsid w:val="004F1D5E"/>
    <w:rsid w:val="00627D1F"/>
    <w:rsid w:val="009A4ACB"/>
    <w:rsid w:val="00A51EF4"/>
    <w:rsid w:val="00A94E35"/>
    <w:rsid w:val="00F728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5F0C"/>
  <w15:chartTrackingRefBased/>
  <w15:docId w15:val="{573F7C69-5B37-42D8-9CFC-0A8E8FD7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11158A0B.dotm</Template>
  <TotalTime>0</TotalTime>
  <Pages>1</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Oberhoff</dc:creator>
  <cp:keywords/>
  <dc:description/>
  <cp:lastModifiedBy>Daniel Biebert</cp:lastModifiedBy>
  <cp:revision>5</cp:revision>
  <dcterms:created xsi:type="dcterms:W3CDTF">2018-01-31T15:27:00Z</dcterms:created>
  <dcterms:modified xsi:type="dcterms:W3CDTF">2018-02-01T11:18:00Z</dcterms:modified>
</cp:coreProperties>
</file>